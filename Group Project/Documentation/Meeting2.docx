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36BE6962" w14:textId="77777777" w:rsidTr="001E0877">
        <w:tc>
          <w:tcPr>
            <w:tcW w:w="7650" w:type="dxa"/>
          </w:tcPr>
          <w:p w14:paraId="2A80A203" w14:textId="77777777" w:rsidR="002B2D13" w:rsidRPr="00D60069" w:rsidRDefault="00000000">
            <w:pPr>
              <w:pStyle w:val="Title"/>
            </w:pPr>
            <w:sdt>
              <w:sdtPr>
                <w:id w:val="-1086378735"/>
                <w:placeholder>
                  <w:docPart w:val="D9F954387E87ED44A1E5F8E3C21A855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3D42522" w14:textId="0013F001" w:rsidR="00D62E01" w:rsidRPr="00D60069" w:rsidRDefault="002E44B5">
            <w:pPr>
              <w:pStyle w:val="Heading3"/>
            </w:pPr>
            <w:r>
              <w:t>4/4/23</w:t>
            </w:r>
          </w:p>
          <w:p w14:paraId="1CA14D3D" w14:textId="44438E10" w:rsidR="00D62E01" w:rsidRPr="00D60069" w:rsidRDefault="002E44B5">
            <w:pPr>
              <w:pStyle w:val="Heading3"/>
            </w:pPr>
            <w:r>
              <w:t>7:30PM</w:t>
            </w:r>
          </w:p>
          <w:p w14:paraId="731CE65D" w14:textId="24B60F9E" w:rsidR="002B2D13" w:rsidRPr="00D60069" w:rsidRDefault="002E44B5" w:rsidP="00D62E01">
            <w:pPr>
              <w:pStyle w:val="Heading3"/>
            </w:pPr>
            <w:r>
              <w:t>Virtual - Discord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095B64D5" w14:textId="77777777" w:rsidTr="00E048B4">
        <w:sdt>
          <w:sdtPr>
            <w:id w:val="834805806"/>
            <w:placeholder>
              <w:docPart w:val="2CDF5E59F1B5F549B7DA2FF9B33A6EFF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41DDA82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F888195" w14:textId="502D07A1" w:rsidR="002B2D13" w:rsidRPr="00D60069" w:rsidRDefault="002E44B5" w:rsidP="00D60069">
            <w:pPr>
              <w:spacing w:after="80"/>
            </w:pPr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  <w:tc>
          <w:tcPr>
            <w:tcW w:w="1779" w:type="dxa"/>
            <w:tcMar>
              <w:top w:w="144" w:type="dxa"/>
            </w:tcMar>
          </w:tcPr>
          <w:p w14:paraId="62E031C7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EEE4A27D54778B478AA36F7B8DD046DB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DE29AD9" w14:textId="6235209F" w:rsidR="002B2D13" w:rsidRPr="00D60069" w:rsidRDefault="002E44B5" w:rsidP="00D60069">
            <w:pPr>
              <w:spacing w:after="80"/>
            </w:pPr>
            <w:r>
              <w:t>Project Scope</w:t>
            </w:r>
          </w:p>
        </w:tc>
      </w:tr>
      <w:tr w:rsidR="002B2D13" w:rsidRPr="00D60069" w14:paraId="2A804213" w14:textId="77777777" w:rsidTr="00E048B4">
        <w:sdt>
          <w:sdtPr>
            <w:id w:val="-906145096"/>
            <w:placeholder>
              <w:docPart w:val="FAF4EF1633D01B41A1CAADC84E0BB3FE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1237E55F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05672483" w14:textId="1F353368" w:rsidR="002B2D13" w:rsidRPr="00D60069" w:rsidRDefault="002E44B5" w:rsidP="00D60069">
            <w:pPr>
              <w:spacing w:after="80"/>
            </w:pPr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  <w:tc>
          <w:tcPr>
            <w:tcW w:w="1779" w:type="dxa"/>
          </w:tcPr>
          <w:p w14:paraId="60F0758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A17B10AFC7DDD746A16833AD54C0996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03D8AD62" w14:textId="07155D56" w:rsidR="002B2D13" w:rsidRPr="00D60069" w:rsidRDefault="002E44B5" w:rsidP="00D60069">
            <w:pPr>
              <w:spacing w:after="80"/>
            </w:pPr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</w:tr>
      <w:tr w:rsidR="002B2D13" w:rsidRPr="00D60069" w14:paraId="6BBF2C08" w14:textId="77777777" w:rsidTr="00E048B4">
        <w:tc>
          <w:tcPr>
            <w:tcW w:w="1946" w:type="dxa"/>
          </w:tcPr>
          <w:p w14:paraId="15739298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232768380"/>
                <w:placeholder>
                  <w:docPart w:val="57BCC09C3F929E4CAA3A754B732B3078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0DCB93D5" w14:textId="0A034BC2" w:rsidR="002B2D13" w:rsidRPr="00D60069" w:rsidRDefault="002E44B5" w:rsidP="00D60069">
            <w:pPr>
              <w:spacing w:after="80"/>
            </w:pPr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  <w:tc>
          <w:tcPr>
            <w:tcW w:w="1779" w:type="dxa"/>
          </w:tcPr>
          <w:p w14:paraId="55F31836" w14:textId="77777777" w:rsidR="002B2D13" w:rsidRPr="00D60069" w:rsidRDefault="002B2D13" w:rsidP="00D60069">
            <w:pPr>
              <w:pStyle w:val="Heading2"/>
              <w:spacing w:after="80"/>
            </w:pPr>
          </w:p>
        </w:tc>
        <w:tc>
          <w:tcPr>
            <w:tcW w:w="3315" w:type="dxa"/>
          </w:tcPr>
          <w:p w14:paraId="69F4B48B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47601CB3" w14:textId="77777777" w:rsidTr="00E048B4">
        <w:tc>
          <w:tcPr>
            <w:tcW w:w="1980" w:type="dxa"/>
            <w:tcMar>
              <w:top w:w="144" w:type="dxa"/>
            </w:tcMar>
          </w:tcPr>
          <w:p w14:paraId="2009328F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E05E4CFE5064154AB163BEBDD166314D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1BE550F9" w14:textId="695198FC" w:rsidR="002B2D13" w:rsidRPr="00D60069" w:rsidRDefault="002E44B5" w:rsidP="00D62E01">
            <w:proofErr w:type="spellStart"/>
            <w:r>
              <w:t>Altin</w:t>
            </w:r>
            <w:proofErr w:type="spellEnd"/>
            <w:r>
              <w:t xml:space="preserve"> </w:t>
            </w:r>
            <w:proofErr w:type="spellStart"/>
            <w:r>
              <w:t>Marku</w:t>
            </w:r>
            <w:proofErr w:type="spellEnd"/>
            <w:r>
              <w:t>, Xavier Ruiz</w:t>
            </w:r>
          </w:p>
        </w:tc>
      </w:tr>
      <w:tr w:rsidR="002B2D13" w:rsidRPr="00D60069" w14:paraId="6E7DFEFD" w14:textId="77777777" w:rsidTr="00E048B4">
        <w:tc>
          <w:tcPr>
            <w:tcW w:w="1980" w:type="dxa"/>
          </w:tcPr>
          <w:p w14:paraId="4D39DA5D" w14:textId="77777777" w:rsidR="002B2D13" w:rsidRPr="00D60069" w:rsidRDefault="00000000">
            <w:pPr>
              <w:pStyle w:val="Heading2"/>
            </w:pPr>
            <w:sdt>
              <w:sdtPr>
                <w:id w:val="-1255275818"/>
                <w:placeholder>
                  <w:docPart w:val="1098E9A3A408424D93152235EC62EDF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3F7B0BBC" w14:textId="053B0C3E" w:rsidR="002B2D13" w:rsidRPr="00D60069" w:rsidRDefault="002E44B5">
            <w:r>
              <w:t>Research a bit on different platforms for cryptocurrency</w:t>
            </w:r>
          </w:p>
        </w:tc>
      </w:tr>
      <w:tr w:rsidR="002B2D13" w:rsidRPr="00D60069" w14:paraId="440DFCBB" w14:textId="77777777" w:rsidTr="00E048B4">
        <w:tc>
          <w:tcPr>
            <w:tcW w:w="1980" w:type="dxa"/>
          </w:tcPr>
          <w:p w14:paraId="72AC2BFD" w14:textId="77777777" w:rsidR="002B2D13" w:rsidRPr="00D60069" w:rsidRDefault="00000000">
            <w:pPr>
              <w:pStyle w:val="Heading2"/>
            </w:pPr>
            <w:sdt>
              <w:sdtPr>
                <w:id w:val="681237791"/>
                <w:placeholder>
                  <w:docPart w:val="262DD5E76FC38C41A449245B85F5F4F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52208152" w14:textId="26CDDC0C" w:rsidR="002B2D13" w:rsidRPr="00D60069" w:rsidRDefault="002E44B5" w:rsidP="00D62E01">
            <w:r>
              <w:t>N/A</w:t>
            </w:r>
          </w:p>
        </w:tc>
      </w:tr>
    </w:tbl>
    <w:p w14:paraId="67A578E2" w14:textId="6FDB42B1" w:rsidR="002B2D13" w:rsidRPr="00D60069" w:rsidRDefault="002E44B5">
      <w:pPr>
        <w:pStyle w:val="Heading1"/>
      </w:pPr>
      <w:r>
        <w:t>30 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121EE52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21B65F8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318F3BE1EF610047AA90B2C6CB5AB75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023BC34" w14:textId="2FCD6C7C" w:rsidR="002B2D13" w:rsidRPr="00D60069" w:rsidRDefault="002E44B5">
            <w:r>
              <w:t>Figure out what platform we should suggest to client</w:t>
            </w:r>
          </w:p>
        </w:tc>
        <w:tc>
          <w:tcPr>
            <w:tcW w:w="1324" w:type="dxa"/>
          </w:tcPr>
          <w:p w14:paraId="75F7D9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0918F6456DA83C4D8352E61437F1742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0712EEC" w14:textId="17318F37" w:rsidR="002B2D13" w:rsidRPr="00D60069" w:rsidRDefault="002E44B5"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</w:tr>
    </w:tbl>
    <w:p w14:paraId="1DC0B0C9" w14:textId="77777777" w:rsidR="002B2D13" w:rsidRPr="00D60069" w:rsidRDefault="00000000">
      <w:pPr>
        <w:pStyle w:val="Heading4"/>
      </w:pPr>
      <w:sdt>
        <w:sdtPr>
          <w:id w:val="-391195506"/>
          <w:placeholder>
            <w:docPart w:val="03EC4DD3663E1B49AF88DC8F918F9721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044ABF34" w14:textId="6777A219" w:rsidR="002B2D13" w:rsidRPr="00D60069" w:rsidRDefault="002E44B5">
      <w:r>
        <w:t>Your team is involved in designing a new crypto currency for a sovereign client. You have been asked to evaluate various crypto platforms for the basis of your currency. As a substitute fiat currency, the government is mindful of certain processes and regulations that should be supported and continue to operate flawlessl</w:t>
      </w:r>
      <w:r w:rsidR="00BD1BF6">
        <w:t>y</w:t>
      </w:r>
      <w:r>
        <w:t xml:space="preserve"> with the new crypt currency regime as well. These include Ant-Money Laundering (AML), know your customer (KYC), and Fraud detection. What does your team think and would suggest as your team’s platform of choice to your client?</w:t>
      </w:r>
    </w:p>
    <w:p w14:paraId="4295D980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7562C44D787A724A804D3A827E580C22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09C5D267" w14:textId="52F78106" w:rsidR="002B2D13" w:rsidRPr="00D60069" w:rsidRDefault="00161112">
      <w:r>
        <w:t>We decided our choice of platform would be Ethereum due to their contracts that incorporate AML, KYC, and fraud detection processes. Since the platform is decentralized and not controlled by a single authoritative entity, it is an ideal choice as a platform for a sovereign client.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6D912FD9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525772A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1717032099"/>
                <w:placeholder>
                  <w:docPart w:val="BE0B3B80FAC2E7429C658C473811E0D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9592D26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319821758"/>
                <w:placeholder>
                  <w:docPart w:val="3DD23F360F6D774CAE7776516210B5C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3D25C8B2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433413345"/>
                <w:placeholder>
                  <w:docPart w:val="5FBFC974CD520242A6D9E76FEE0C2CAF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1D833187" w14:textId="77777777" w:rsidTr="00D60069">
        <w:tc>
          <w:tcPr>
            <w:tcW w:w="5310" w:type="dxa"/>
          </w:tcPr>
          <w:p w14:paraId="75E59A34" w14:textId="5A91AC8B" w:rsidR="002B2D13" w:rsidRPr="00D60069" w:rsidRDefault="00161112" w:rsidP="00D60069">
            <w:pPr>
              <w:pStyle w:val="ListBullet"/>
              <w:spacing w:after="80"/>
            </w:pPr>
            <w:r>
              <w:t>Decide on platform</w:t>
            </w:r>
          </w:p>
        </w:tc>
        <w:tc>
          <w:tcPr>
            <w:tcW w:w="3060" w:type="dxa"/>
          </w:tcPr>
          <w:p w14:paraId="0459BF32" w14:textId="6C762DAF" w:rsidR="002B2D13" w:rsidRPr="00D60069" w:rsidRDefault="00161112" w:rsidP="00D60069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02088FD9" w14:textId="62B07E7C" w:rsidR="002B2D13" w:rsidRPr="00D60069" w:rsidRDefault="00161112" w:rsidP="00D60069">
            <w:pPr>
              <w:spacing w:after="80"/>
            </w:pPr>
            <w:r>
              <w:t>By end of meeting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292EFC9F" w14:textId="77777777" w:rsidTr="00D62E01">
        <w:tc>
          <w:tcPr>
            <w:tcW w:w="1620" w:type="dxa"/>
          </w:tcPr>
          <w:bookmarkEnd w:id="1"/>
          <w:p w14:paraId="0AA8FCCF" w14:textId="77777777" w:rsidR="00D62E01" w:rsidRPr="00D60069" w:rsidRDefault="00000000" w:rsidP="006344A8">
            <w:pPr>
              <w:pStyle w:val="Heading2"/>
            </w:pPr>
            <w:sdt>
              <w:sdtPr>
                <w:id w:val="113951409"/>
                <w:placeholder>
                  <w:docPart w:val="925BBE5E2BFDA24B87D536C67F93F350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FF74B32" w14:textId="57A99EE6" w:rsidR="00D62E01" w:rsidRPr="00D60069" w:rsidRDefault="002E44B5" w:rsidP="006344A8">
            <w:r>
              <w:t>Create slides and outline sections</w:t>
            </w:r>
          </w:p>
        </w:tc>
        <w:tc>
          <w:tcPr>
            <w:tcW w:w="1324" w:type="dxa"/>
          </w:tcPr>
          <w:p w14:paraId="1D0C8745" w14:textId="77777777" w:rsidR="00D62E01" w:rsidRPr="00D60069" w:rsidRDefault="00000000" w:rsidP="006344A8">
            <w:pPr>
              <w:pStyle w:val="Heading2"/>
            </w:pPr>
            <w:sdt>
              <w:sdtPr>
                <w:id w:val="1072624145"/>
                <w:placeholder>
                  <w:docPart w:val="CACF60BA2893AB498AD1F979B793CD48"/>
                </w:placeholder>
                <w:temporary/>
                <w:showingPlcHdr/>
                <w15:appearance w15:val="hidden"/>
              </w:sdtPr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4AE2E33" w14:textId="56A9F669" w:rsidR="00D62E01" w:rsidRPr="00D60069" w:rsidRDefault="00BD1BF6" w:rsidP="006344A8"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</w:tr>
    </w:tbl>
    <w:p w14:paraId="0A9E2C0B" w14:textId="77777777" w:rsidR="00D62E01" w:rsidRPr="00D60069" w:rsidRDefault="00000000" w:rsidP="00D62E01">
      <w:pPr>
        <w:pStyle w:val="Heading4"/>
      </w:pPr>
      <w:sdt>
        <w:sdtPr>
          <w:id w:val="1495455185"/>
          <w:placeholder>
            <w:docPart w:val="B7DC100B9E2FD14FB97F104398652C6B"/>
          </w:placeholder>
          <w:temporary/>
          <w:showingPlcHdr/>
          <w15:appearance w15:val="hidden"/>
        </w:sdtPr>
        <w:sdtContent>
          <w:r w:rsidR="00D62E01" w:rsidRPr="00D60069">
            <w:t>Discussion:</w:t>
          </w:r>
        </w:sdtContent>
      </w:sdt>
    </w:p>
    <w:p w14:paraId="710C5206" w14:textId="3B6E0C75" w:rsidR="00D62E01" w:rsidRPr="00D60069" w:rsidRDefault="00161112" w:rsidP="00D62E01">
      <w:r>
        <w:t xml:space="preserve">Gather emails &amp; share slides to work </w:t>
      </w:r>
      <w:r w:rsidR="00BD1BF6">
        <w:t>collaboratively.</w:t>
      </w:r>
    </w:p>
    <w:p w14:paraId="00B39A95" w14:textId="77777777" w:rsidR="00D62E01" w:rsidRPr="00D60069" w:rsidRDefault="00000000" w:rsidP="00D62E01">
      <w:pPr>
        <w:pStyle w:val="Heading4"/>
      </w:pPr>
      <w:sdt>
        <w:sdtPr>
          <w:id w:val="-1295436725"/>
          <w:placeholder>
            <w:docPart w:val="919FE82B39CFAF4E9B3FA30A6C47A011"/>
          </w:placeholder>
          <w:temporary/>
          <w:showingPlcHdr/>
          <w15:appearance w15:val="hidden"/>
        </w:sdtPr>
        <w:sdtContent>
          <w:r w:rsidR="00D62E01" w:rsidRPr="00D60069">
            <w:t>Conclusions:</w:t>
          </w:r>
        </w:sdtContent>
      </w:sdt>
    </w:p>
    <w:p w14:paraId="053DF6E9" w14:textId="4CC61436" w:rsidR="00D62E01" w:rsidRPr="00D60069" w:rsidRDefault="00BD1BF6" w:rsidP="00D62E01">
      <w:r>
        <w:t>N/A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09EFB79F" w14:textId="77777777" w:rsidTr="001E0877">
        <w:trPr>
          <w:tblHeader/>
        </w:trPr>
        <w:tc>
          <w:tcPr>
            <w:tcW w:w="5310" w:type="dxa"/>
            <w:vAlign w:val="bottom"/>
          </w:tcPr>
          <w:p w14:paraId="353605A3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1576775990"/>
                <w:placeholder>
                  <w:docPart w:val="C9E90A663E2B184CA12097DA40B536F3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4831E01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778569795"/>
                <w:placeholder>
                  <w:docPart w:val="5B09E5A70A095B4F8EEE312998D1ACE5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522FA78" w14:textId="77777777" w:rsidR="00D60069" w:rsidRPr="00D60069" w:rsidRDefault="00000000" w:rsidP="00284200">
            <w:pPr>
              <w:pStyle w:val="Heading2"/>
              <w:spacing w:after="80"/>
            </w:pPr>
            <w:sdt>
              <w:sdtPr>
                <w:id w:val="-1974196117"/>
                <w:placeholder>
                  <w:docPart w:val="EA16A8219EC203438578BD9F45422C4D"/>
                </w:placeholder>
                <w:temporary/>
                <w:showingPlcHdr/>
                <w15:appearance w15:val="hidden"/>
              </w:sdtPr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4E6F6105" w14:textId="77777777" w:rsidTr="00284200">
        <w:tc>
          <w:tcPr>
            <w:tcW w:w="5310" w:type="dxa"/>
          </w:tcPr>
          <w:p w14:paraId="4C640310" w14:textId="5B632B0B" w:rsidR="00D60069" w:rsidRPr="00D60069" w:rsidRDefault="00BD1BF6" w:rsidP="00284200">
            <w:pPr>
              <w:pStyle w:val="ListBullet"/>
              <w:spacing w:after="80"/>
            </w:pPr>
            <w:r>
              <w:t>Share NJIT emails</w:t>
            </w:r>
          </w:p>
        </w:tc>
        <w:tc>
          <w:tcPr>
            <w:tcW w:w="3060" w:type="dxa"/>
          </w:tcPr>
          <w:p w14:paraId="33D64E69" w14:textId="2C447460" w:rsidR="00D60069" w:rsidRPr="00D60069" w:rsidRDefault="00BD1BF6" w:rsidP="00284200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3F8AE491" w14:textId="422AE85F" w:rsidR="00D60069" w:rsidRPr="00D60069" w:rsidRDefault="00BD1BF6" w:rsidP="00284200">
            <w:pPr>
              <w:spacing w:after="80"/>
            </w:pPr>
            <w:r>
              <w:t>By end of meeting</w:t>
            </w:r>
          </w:p>
        </w:tc>
      </w:tr>
      <w:tr w:rsidR="00BD1BF6" w:rsidRPr="00D60069" w14:paraId="4F3768AE" w14:textId="77777777" w:rsidTr="00391B25">
        <w:tc>
          <w:tcPr>
            <w:tcW w:w="5310" w:type="dxa"/>
          </w:tcPr>
          <w:p w14:paraId="2BF9DB68" w14:textId="520C087A" w:rsidR="00BD1BF6" w:rsidRPr="00D60069" w:rsidRDefault="00BD1BF6" w:rsidP="00391B25">
            <w:pPr>
              <w:pStyle w:val="ListBullet"/>
              <w:spacing w:after="80"/>
            </w:pPr>
            <w:r>
              <w:t>Create slides &amp; add sections</w:t>
            </w:r>
          </w:p>
        </w:tc>
        <w:tc>
          <w:tcPr>
            <w:tcW w:w="3060" w:type="dxa"/>
          </w:tcPr>
          <w:p w14:paraId="2B62FD46" w14:textId="05E96FEE" w:rsidR="00BD1BF6" w:rsidRPr="00D60069" w:rsidRDefault="00BD1BF6" w:rsidP="00391B25">
            <w:pPr>
              <w:spacing w:after="80"/>
            </w:pPr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  <w:tc>
          <w:tcPr>
            <w:tcW w:w="1854" w:type="dxa"/>
          </w:tcPr>
          <w:p w14:paraId="0F9B2DC4" w14:textId="77777777" w:rsidR="00BD1BF6" w:rsidRPr="00D60069" w:rsidRDefault="00BD1BF6" w:rsidP="00391B25">
            <w:pPr>
              <w:spacing w:after="80"/>
            </w:pPr>
            <w:r>
              <w:t>By end of meeting</w:t>
            </w:r>
          </w:p>
        </w:tc>
      </w:tr>
      <w:tr w:rsidR="00BD1BF6" w:rsidRPr="00D60069" w14:paraId="308651B8" w14:textId="77777777" w:rsidTr="00284200">
        <w:tc>
          <w:tcPr>
            <w:tcW w:w="5310" w:type="dxa"/>
          </w:tcPr>
          <w:p w14:paraId="3F28C8A0" w14:textId="77777777" w:rsidR="00BD1BF6" w:rsidRDefault="00BD1BF6" w:rsidP="00BD1BF6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060" w:type="dxa"/>
          </w:tcPr>
          <w:p w14:paraId="1AA5864F" w14:textId="77777777" w:rsidR="00BD1BF6" w:rsidRDefault="00BD1BF6" w:rsidP="00284200"/>
        </w:tc>
        <w:tc>
          <w:tcPr>
            <w:tcW w:w="1854" w:type="dxa"/>
          </w:tcPr>
          <w:p w14:paraId="5B1E328E" w14:textId="77777777" w:rsidR="00BD1BF6" w:rsidRDefault="00BD1BF6" w:rsidP="00284200"/>
        </w:tc>
      </w:tr>
    </w:tbl>
    <w:p w14:paraId="69232FE7" w14:textId="77777777" w:rsidR="002B2D13" w:rsidRPr="00D60069" w:rsidRDefault="00000000">
      <w:pPr>
        <w:pStyle w:val="Heading1"/>
      </w:pPr>
      <w:sdt>
        <w:sdtPr>
          <w:id w:val="-1794281877"/>
          <w:placeholder>
            <w:docPart w:val="888FA3F2B725C34AA734357C5D359CEB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05F1B1E0" w14:textId="77777777" w:rsidR="002B2D13" w:rsidRPr="00D60069" w:rsidRDefault="00000000">
      <w:pPr>
        <w:pStyle w:val="Heading4"/>
      </w:pPr>
      <w:sdt>
        <w:sdtPr>
          <w:id w:val="2125887421"/>
          <w:placeholder>
            <w:docPart w:val="275E73B4ED3FF14C83EDD9238F3858BF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</w:p>
    <w:p w14:paraId="244182A4" w14:textId="3BA7EC5B" w:rsidR="002B2D13" w:rsidRPr="00D60069" w:rsidRDefault="002E44B5">
      <w:r>
        <w:t>N/A</w:t>
      </w:r>
    </w:p>
    <w:p w14:paraId="003DA420" w14:textId="77777777" w:rsidR="002B2D13" w:rsidRPr="00D60069" w:rsidRDefault="00000000">
      <w:pPr>
        <w:pStyle w:val="Heading4"/>
      </w:pPr>
      <w:sdt>
        <w:sdtPr>
          <w:id w:val="-671956156"/>
          <w:placeholder>
            <w:docPart w:val="46B84B9FC8CB344AAF14C3AEB95CA53D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14:paraId="57CE0B3B" w14:textId="03B71DAE" w:rsidR="002B2D13" w:rsidRPr="00D60069" w:rsidRDefault="002E44B5">
      <w:r>
        <w:t>N/A</w:t>
      </w:r>
    </w:p>
    <w:p w14:paraId="1691CBB3" w14:textId="77777777" w:rsidR="002B2D13" w:rsidRPr="00D60069" w:rsidRDefault="00000000">
      <w:pPr>
        <w:pStyle w:val="Heading4"/>
      </w:pPr>
      <w:sdt>
        <w:sdtPr>
          <w:id w:val="1633520843"/>
          <w:placeholder>
            <w:docPart w:val="65AF46AA1E55EA439DBA83BE0C9C5E9E"/>
          </w:placeholder>
          <w:temporary/>
          <w:showingPlcHdr/>
          <w15:appearance w15:val="hidden"/>
        </w:sdtPr>
        <w:sdtContent>
          <w:r w:rsidR="006344A8" w:rsidRPr="00D60069">
            <w:t>Special notes:</w:t>
          </w:r>
        </w:sdtContent>
      </w:sdt>
    </w:p>
    <w:p w14:paraId="72405E27" w14:textId="3306835B" w:rsidR="002B2D13" w:rsidRPr="00D60069" w:rsidRDefault="002E44B5">
      <w:r>
        <w:t>N/A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9042" w14:textId="77777777" w:rsidR="00053A67" w:rsidRDefault="00053A67">
      <w:pPr>
        <w:spacing w:before="0" w:after="0"/>
      </w:pPr>
      <w:r>
        <w:separator/>
      </w:r>
    </w:p>
  </w:endnote>
  <w:endnote w:type="continuationSeparator" w:id="0">
    <w:p w14:paraId="6216D349" w14:textId="77777777" w:rsidR="00053A67" w:rsidRDefault="00053A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951FF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682A" w14:textId="77777777" w:rsidR="00053A67" w:rsidRDefault="00053A67">
      <w:pPr>
        <w:spacing w:before="0" w:after="0"/>
      </w:pPr>
      <w:r>
        <w:separator/>
      </w:r>
    </w:p>
  </w:footnote>
  <w:footnote w:type="continuationSeparator" w:id="0">
    <w:p w14:paraId="48106129" w14:textId="77777777" w:rsidR="00053A67" w:rsidRDefault="00053A6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2901770">
    <w:abstractNumId w:val="2"/>
  </w:num>
  <w:num w:numId="2" w16cid:durableId="922570411">
    <w:abstractNumId w:val="3"/>
  </w:num>
  <w:num w:numId="3" w16cid:durableId="828986880">
    <w:abstractNumId w:val="1"/>
  </w:num>
  <w:num w:numId="4" w16cid:durableId="2135445893">
    <w:abstractNumId w:val="0"/>
  </w:num>
  <w:num w:numId="5" w16cid:durableId="1221672898">
    <w:abstractNumId w:val="1"/>
    <w:lvlOverride w:ilvl="0">
      <w:startOverride w:val="1"/>
    </w:lvlOverride>
  </w:num>
  <w:num w:numId="6" w16cid:durableId="6039282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B5"/>
    <w:rsid w:val="00053A67"/>
    <w:rsid w:val="00161112"/>
    <w:rsid w:val="001E0877"/>
    <w:rsid w:val="002B2D13"/>
    <w:rsid w:val="002E44B5"/>
    <w:rsid w:val="0034721D"/>
    <w:rsid w:val="003D5BF7"/>
    <w:rsid w:val="003F257D"/>
    <w:rsid w:val="005A7328"/>
    <w:rsid w:val="006344A8"/>
    <w:rsid w:val="00734EEC"/>
    <w:rsid w:val="007F04FA"/>
    <w:rsid w:val="00A44758"/>
    <w:rsid w:val="00BD1BF6"/>
    <w:rsid w:val="00D23519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A5D11"/>
  <w15:docId w15:val="{E7478F8D-0A4C-B347-A0FD-27EF5440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ale/Downloads/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F954387E87ED44A1E5F8E3C21A8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F490-966C-964C-B7CD-E2DAB562BAE4}"/>
      </w:docPartPr>
      <w:docPartBody>
        <w:p w:rsidR="00ED55CA" w:rsidRDefault="00000000">
          <w:pPr>
            <w:pStyle w:val="D9F954387E87ED44A1E5F8E3C21A855A"/>
          </w:pPr>
          <w:r>
            <w:t>Team Meeting</w:t>
          </w:r>
        </w:p>
      </w:docPartBody>
    </w:docPart>
    <w:docPart>
      <w:docPartPr>
        <w:name w:val="2CDF5E59F1B5F549B7DA2FF9B33A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003B-6E00-8C43-B456-D52310FAF6A9}"/>
      </w:docPartPr>
      <w:docPartBody>
        <w:p w:rsidR="00ED55CA" w:rsidRDefault="00000000">
          <w:pPr>
            <w:pStyle w:val="2CDF5E59F1B5F549B7DA2FF9B33A6EFF"/>
          </w:pPr>
          <w:r w:rsidRPr="00E048B4">
            <w:t>Meeting called by:</w:t>
          </w:r>
        </w:p>
      </w:docPartBody>
    </w:docPart>
    <w:docPart>
      <w:docPartPr>
        <w:name w:val="EEE4A27D54778B478AA36F7B8DD0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1031A-0937-C344-854B-0087554CC658}"/>
      </w:docPartPr>
      <w:docPartBody>
        <w:p w:rsidR="00ED55CA" w:rsidRDefault="00000000">
          <w:pPr>
            <w:pStyle w:val="EEE4A27D54778B478AA36F7B8DD046DB"/>
          </w:pPr>
          <w:r w:rsidRPr="00E048B4">
            <w:t>Type of meeting:</w:t>
          </w:r>
        </w:p>
      </w:docPartBody>
    </w:docPart>
    <w:docPart>
      <w:docPartPr>
        <w:name w:val="FAF4EF1633D01B41A1CAADC84E0B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CC1B-739A-A94F-9BED-4B831599ECD3}"/>
      </w:docPartPr>
      <w:docPartBody>
        <w:p w:rsidR="00ED55CA" w:rsidRDefault="00000000">
          <w:pPr>
            <w:pStyle w:val="FAF4EF1633D01B41A1CAADC84E0BB3FE"/>
          </w:pPr>
          <w:r w:rsidRPr="00E048B4">
            <w:t>Facilitator:</w:t>
          </w:r>
        </w:p>
      </w:docPartBody>
    </w:docPart>
    <w:docPart>
      <w:docPartPr>
        <w:name w:val="A17B10AFC7DDD746A16833AD54C0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E3377-C30F-194D-9DF1-9005F7E4F8B0}"/>
      </w:docPartPr>
      <w:docPartBody>
        <w:p w:rsidR="00ED55CA" w:rsidRDefault="00000000">
          <w:pPr>
            <w:pStyle w:val="A17B10AFC7DDD746A16833AD54C09965"/>
          </w:pPr>
          <w:r w:rsidRPr="00E048B4">
            <w:t>Note taker:</w:t>
          </w:r>
        </w:p>
      </w:docPartBody>
    </w:docPart>
    <w:docPart>
      <w:docPartPr>
        <w:name w:val="57BCC09C3F929E4CAA3A754B732B3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1353-5C7F-C84C-A3E7-D234B91B3973}"/>
      </w:docPartPr>
      <w:docPartBody>
        <w:p w:rsidR="00ED55CA" w:rsidRDefault="00000000">
          <w:pPr>
            <w:pStyle w:val="57BCC09C3F929E4CAA3A754B732B3078"/>
          </w:pPr>
          <w:r w:rsidRPr="00E048B4">
            <w:t>Timekeeper:</w:t>
          </w:r>
        </w:p>
      </w:docPartBody>
    </w:docPart>
    <w:docPart>
      <w:docPartPr>
        <w:name w:val="E05E4CFE5064154AB163BEBDD166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C682-5001-5A47-850E-DB4F80CEBC56}"/>
      </w:docPartPr>
      <w:docPartBody>
        <w:p w:rsidR="00ED55CA" w:rsidRDefault="00000000">
          <w:pPr>
            <w:pStyle w:val="E05E4CFE5064154AB163BEBDD166314D"/>
          </w:pPr>
          <w:r>
            <w:t>Attendees:</w:t>
          </w:r>
        </w:p>
      </w:docPartBody>
    </w:docPart>
    <w:docPart>
      <w:docPartPr>
        <w:name w:val="1098E9A3A408424D93152235EC62E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F458D-2378-DD4D-A549-3148FF76A921}"/>
      </w:docPartPr>
      <w:docPartBody>
        <w:p w:rsidR="00ED55CA" w:rsidRDefault="00000000">
          <w:pPr>
            <w:pStyle w:val="1098E9A3A408424D93152235EC62EDF6"/>
          </w:pPr>
          <w:r>
            <w:t>Please read:</w:t>
          </w:r>
        </w:p>
      </w:docPartBody>
    </w:docPart>
    <w:docPart>
      <w:docPartPr>
        <w:name w:val="262DD5E76FC38C41A449245B85F5F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AD61-AF39-B341-A2DD-8C07F1EE782B}"/>
      </w:docPartPr>
      <w:docPartBody>
        <w:p w:rsidR="00ED55CA" w:rsidRDefault="00000000">
          <w:pPr>
            <w:pStyle w:val="262DD5E76FC38C41A449245B85F5F4FF"/>
          </w:pPr>
          <w:r>
            <w:t>Please bring:</w:t>
          </w:r>
        </w:p>
      </w:docPartBody>
    </w:docPart>
    <w:docPart>
      <w:docPartPr>
        <w:name w:val="318F3BE1EF610047AA90B2C6CB5AB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CD27-7F94-2C4E-AE1C-700D79F8FF73}"/>
      </w:docPartPr>
      <w:docPartBody>
        <w:p w:rsidR="00ED55CA" w:rsidRDefault="00000000">
          <w:pPr>
            <w:pStyle w:val="318F3BE1EF610047AA90B2C6CB5AB75E"/>
          </w:pPr>
          <w:r>
            <w:t>Agenda item:</w:t>
          </w:r>
        </w:p>
      </w:docPartBody>
    </w:docPart>
    <w:docPart>
      <w:docPartPr>
        <w:name w:val="0918F6456DA83C4D8352E61437F1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8C00-3B2D-5D4F-80C0-4B7001B06848}"/>
      </w:docPartPr>
      <w:docPartBody>
        <w:p w:rsidR="00ED55CA" w:rsidRDefault="00000000">
          <w:pPr>
            <w:pStyle w:val="0918F6456DA83C4D8352E61437F17425"/>
          </w:pPr>
          <w:r>
            <w:t>Presenter:</w:t>
          </w:r>
        </w:p>
      </w:docPartBody>
    </w:docPart>
    <w:docPart>
      <w:docPartPr>
        <w:name w:val="03EC4DD3663E1B49AF88DC8F918F9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C965-4A97-A045-976C-61E7C0C101B4}"/>
      </w:docPartPr>
      <w:docPartBody>
        <w:p w:rsidR="00ED55CA" w:rsidRDefault="00000000">
          <w:pPr>
            <w:pStyle w:val="03EC4DD3663E1B49AF88DC8F918F9721"/>
          </w:pPr>
          <w:r>
            <w:t>Discussion:</w:t>
          </w:r>
        </w:p>
      </w:docPartBody>
    </w:docPart>
    <w:docPart>
      <w:docPartPr>
        <w:name w:val="7562C44D787A724A804D3A827E580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F342-F545-EB4F-979A-8D6905FC5D83}"/>
      </w:docPartPr>
      <w:docPartBody>
        <w:p w:rsidR="00ED55CA" w:rsidRDefault="00000000">
          <w:pPr>
            <w:pStyle w:val="7562C44D787A724A804D3A827E580C22"/>
          </w:pPr>
          <w:r>
            <w:t>Conclusions:</w:t>
          </w:r>
        </w:p>
      </w:docPartBody>
    </w:docPart>
    <w:docPart>
      <w:docPartPr>
        <w:name w:val="BE0B3B80FAC2E7429C658C473811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6DBB-DA80-9345-999A-C5E6EBDE8451}"/>
      </w:docPartPr>
      <w:docPartBody>
        <w:p w:rsidR="00ED55CA" w:rsidRDefault="00000000">
          <w:pPr>
            <w:pStyle w:val="BE0B3B80FAC2E7429C658C473811E0D4"/>
          </w:pPr>
          <w:r>
            <w:t>Action items</w:t>
          </w:r>
        </w:p>
      </w:docPartBody>
    </w:docPart>
    <w:docPart>
      <w:docPartPr>
        <w:name w:val="3DD23F360F6D774CAE7776516210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B600A-B907-A04A-B8A8-701E4002E4FC}"/>
      </w:docPartPr>
      <w:docPartBody>
        <w:p w:rsidR="00ED55CA" w:rsidRDefault="00000000">
          <w:pPr>
            <w:pStyle w:val="3DD23F360F6D774CAE7776516210B5CE"/>
          </w:pPr>
          <w:r>
            <w:t>Person responsible</w:t>
          </w:r>
        </w:p>
      </w:docPartBody>
    </w:docPart>
    <w:docPart>
      <w:docPartPr>
        <w:name w:val="5FBFC974CD520242A6D9E76FEE0C2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F4000-CCFE-2C4C-A6E9-08C88463E110}"/>
      </w:docPartPr>
      <w:docPartBody>
        <w:p w:rsidR="00ED55CA" w:rsidRDefault="00000000">
          <w:pPr>
            <w:pStyle w:val="5FBFC974CD520242A6D9E76FEE0C2CAF"/>
          </w:pPr>
          <w:r>
            <w:t>Deadline</w:t>
          </w:r>
        </w:p>
      </w:docPartBody>
    </w:docPart>
    <w:docPart>
      <w:docPartPr>
        <w:name w:val="925BBE5E2BFDA24B87D536C67F93F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674E-745D-F046-A013-636B492EC471}"/>
      </w:docPartPr>
      <w:docPartBody>
        <w:p w:rsidR="00ED55CA" w:rsidRDefault="00000000">
          <w:pPr>
            <w:pStyle w:val="925BBE5E2BFDA24B87D536C67F93F350"/>
          </w:pPr>
          <w:r>
            <w:t>Agenda item:</w:t>
          </w:r>
        </w:p>
      </w:docPartBody>
    </w:docPart>
    <w:docPart>
      <w:docPartPr>
        <w:name w:val="CACF60BA2893AB498AD1F979B793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CE81-9BE8-284C-963A-2F57CE1231C2}"/>
      </w:docPartPr>
      <w:docPartBody>
        <w:p w:rsidR="00ED55CA" w:rsidRDefault="00000000">
          <w:pPr>
            <w:pStyle w:val="CACF60BA2893AB498AD1F979B793CD48"/>
          </w:pPr>
          <w:r>
            <w:t>Presenter:</w:t>
          </w:r>
        </w:p>
      </w:docPartBody>
    </w:docPart>
    <w:docPart>
      <w:docPartPr>
        <w:name w:val="B7DC100B9E2FD14FB97F10439865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4101-5576-9347-8A43-02AC7F53CE20}"/>
      </w:docPartPr>
      <w:docPartBody>
        <w:p w:rsidR="00ED55CA" w:rsidRDefault="00000000">
          <w:pPr>
            <w:pStyle w:val="B7DC100B9E2FD14FB97F104398652C6B"/>
          </w:pPr>
          <w:r>
            <w:t>Discussion:</w:t>
          </w:r>
        </w:p>
      </w:docPartBody>
    </w:docPart>
    <w:docPart>
      <w:docPartPr>
        <w:name w:val="919FE82B39CFAF4E9B3FA30A6C47A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E59AA-CA5E-C34C-B64F-B3434E71AC26}"/>
      </w:docPartPr>
      <w:docPartBody>
        <w:p w:rsidR="00ED55CA" w:rsidRDefault="00000000">
          <w:pPr>
            <w:pStyle w:val="919FE82B39CFAF4E9B3FA30A6C47A011"/>
          </w:pPr>
          <w:r>
            <w:t>Conclusions:</w:t>
          </w:r>
        </w:p>
      </w:docPartBody>
    </w:docPart>
    <w:docPart>
      <w:docPartPr>
        <w:name w:val="C9E90A663E2B184CA12097DA40B5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BC180-E76C-764D-B473-5FF8C94DF0A4}"/>
      </w:docPartPr>
      <w:docPartBody>
        <w:p w:rsidR="00ED55CA" w:rsidRDefault="00000000">
          <w:pPr>
            <w:pStyle w:val="C9E90A663E2B184CA12097DA40B536F3"/>
          </w:pPr>
          <w:r>
            <w:t>Action items</w:t>
          </w:r>
        </w:p>
      </w:docPartBody>
    </w:docPart>
    <w:docPart>
      <w:docPartPr>
        <w:name w:val="5B09E5A70A095B4F8EEE312998D1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7BF5C-E430-E344-A8FC-3227260132B3}"/>
      </w:docPartPr>
      <w:docPartBody>
        <w:p w:rsidR="00ED55CA" w:rsidRDefault="00000000">
          <w:pPr>
            <w:pStyle w:val="5B09E5A70A095B4F8EEE312998D1ACE5"/>
          </w:pPr>
          <w:r>
            <w:t>Person responsible</w:t>
          </w:r>
        </w:p>
      </w:docPartBody>
    </w:docPart>
    <w:docPart>
      <w:docPartPr>
        <w:name w:val="EA16A8219EC203438578BD9F45422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25F92-61CD-CA4A-AF03-C5F7531BA130}"/>
      </w:docPartPr>
      <w:docPartBody>
        <w:p w:rsidR="00ED55CA" w:rsidRDefault="00000000">
          <w:pPr>
            <w:pStyle w:val="EA16A8219EC203438578BD9F45422C4D"/>
          </w:pPr>
          <w:r>
            <w:t>Deadline</w:t>
          </w:r>
        </w:p>
      </w:docPartBody>
    </w:docPart>
    <w:docPart>
      <w:docPartPr>
        <w:name w:val="888FA3F2B725C34AA734357C5D35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ACF61-2818-A846-8DBA-69E6EB2A984D}"/>
      </w:docPartPr>
      <w:docPartBody>
        <w:p w:rsidR="00ED55CA" w:rsidRDefault="00000000">
          <w:pPr>
            <w:pStyle w:val="888FA3F2B725C34AA734357C5D359CEB"/>
          </w:pPr>
          <w:r>
            <w:t>Other Information</w:t>
          </w:r>
        </w:p>
      </w:docPartBody>
    </w:docPart>
    <w:docPart>
      <w:docPartPr>
        <w:name w:val="275E73B4ED3FF14C83EDD9238F385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DB8B-E6D2-C34F-8CB2-70075113738C}"/>
      </w:docPartPr>
      <w:docPartBody>
        <w:p w:rsidR="00ED55CA" w:rsidRDefault="00000000">
          <w:pPr>
            <w:pStyle w:val="275E73B4ED3FF14C83EDD9238F3858BF"/>
          </w:pPr>
          <w:r>
            <w:t>Observers:</w:t>
          </w:r>
        </w:p>
      </w:docPartBody>
    </w:docPart>
    <w:docPart>
      <w:docPartPr>
        <w:name w:val="46B84B9FC8CB344AAF14C3AEB95CA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237F-249E-AC4D-95D2-7F7285AE805A}"/>
      </w:docPartPr>
      <w:docPartBody>
        <w:p w:rsidR="00ED55CA" w:rsidRDefault="00000000">
          <w:pPr>
            <w:pStyle w:val="46B84B9FC8CB344AAF14C3AEB95CA53D"/>
          </w:pPr>
          <w:r>
            <w:t>Resources:</w:t>
          </w:r>
        </w:p>
      </w:docPartBody>
    </w:docPart>
    <w:docPart>
      <w:docPartPr>
        <w:name w:val="65AF46AA1E55EA439DBA83BE0C9C5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FB51-09E6-A94A-8F98-65C93A8384EA}"/>
      </w:docPartPr>
      <w:docPartBody>
        <w:p w:rsidR="00ED55CA" w:rsidRDefault="00000000">
          <w:pPr>
            <w:pStyle w:val="65AF46AA1E55EA439DBA83BE0C9C5E9E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0"/>
    <w:rsid w:val="00850980"/>
    <w:rsid w:val="00B446E2"/>
    <w:rsid w:val="00E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954387E87ED44A1E5F8E3C21A855A">
    <w:name w:val="D9F954387E87ED44A1E5F8E3C21A855A"/>
  </w:style>
  <w:style w:type="paragraph" w:customStyle="1" w:styleId="2CDF5E59F1B5F549B7DA2FF9B33A6EFF">
    <w:name w:val="2CDF5E59F1B5F549B7DA2FF9B33A6EFF"/>
  </w:style>
  <w:style w:type="paragraph" w:customStyle="1" w:styleId="EEE4A27D54778B478AA36F7B8DD046DB">
    <w:name w:val="EEE4A27D54778B478AA36F7B8DD046DB"/>
  </w:style>
  <w:style w:type="paragraph" w:customStyle="1" w:styleId="FAF4EF1633D01B41A1CAADC84E0BB3FE">
    <w:name w:val="FAF4EF1633D01B41A1CAADC84E0BB3FE"/>
  </w:style>
  <w:style w:type="paragraph" w:customStyle="1" w:styleId="A17B10AFC7DDD746A16833AD54C09965">
    <w:name w:val="A17B10AFC7DDD746A16833AD54C09965"/>
  </w:style>
  <w:style w:type="paragraph" w:customStyle="1" w:styleId="57BCC09C3F929E4CAA3A754B732B3078">
    <w:name w:val="57BCC09C3F929E4CAA3A754B732B3078"/>
  </w:style>
  <w:style w:type="paragraph" w:customStyle="1" w:styleId="E05E4CFE5064154AB163BEBDD166314D">
    <w:name w:val="E05E4CFE5064154AB163BEBDD166314D"/>
  </w:style>
  <w:style w:type="paragraph" w:customStyle="1" w:styleId="1098E9A3A408424D93152235EC62EDF6">
    <w:name w:val="1098E9A3A408424D93152235EC62EDF6"/>
  </w:style>
  <w:style w:type="paragraph" w:customStyle="1" w:styleId="262DD5E76FC38C41A449245B85F5F4FF">
    <w:name w:val="262DD5E76FC38C41A449245B85F5F4FF"/>
  </w:style>
  <w:style w:type="paragraph" w:customStyle="1" w:styleId="318F3BE1EF610047AA90B2C6CB5AB75E">
    <w:name w:val="318F3BE1EF610047AA90B2C6CB5AB75E"/>
  </w:style>
  <w:style w:type="paragraph" w:customStyle="1" w:styleId="0918F6456DA83C4D8352E61437F17425">
    <w:name w:val="0918F6456DA83C4D8352E61437F17425"/>
  </w:style>
  <w:style w:type="paragraph" w:customStyle="1" w:styleId="03EC4DD3663E1B49AF88DC8F918F9721">
    <w:name w:val="03EC4DD3663E1B49AF88DC8F918F9721"/>
  </w:style>
  <w:style w:type="paragraph" w:customStyle="1" w:styleId="7562C44D787A724A804D3A827E580C22">
    <w:name w:val="7562C44D787A724A804D3A827E580C22"/>
  </w:style>
  <w:style w:type="paragraph" w:customStyle="1" w:styleId="BE0B3B80FAC2E7429C658C473811E0D4">
    <w:name w:val="BE0B3B80FAC2E7429C658C473811E0D4"/>
  </w:style>
  <w:style w:type="paragraph" w:customStyle="1" w:styleId="3DD23F360F6D774CAE7776516210B5CE">
    <w:name w:val="3DD23F360F6D774CAE7776516210B5CE"/>
  </w:style>
  <w:style w:type="paragraph" w:customStyle="1" w:styleId="5FBFC974CD520242A6D9E76FEE0C2CAF">
    <w:name w:val="5FBFC974CD520242A6D9E76FEE0C2CAF"/>
  </w:style>
  <w:style w:type="paragraph" w:customStyle="1" w:styleId="925BBE5E2BFDA24B87D536C67F93F350">
    <w:name w:val="925BBE5E2BFDA24B87D536C67F93F350"/>
  </w:style>
  <w:style w:type="paragraph" w:customStyle="1" w:styleId="CACF60BA2893AB498AD1F979B793CD48">
    <w:name w:val="CACF60BA2893AB498AD1F979B793CD48"/>
  </w:style>
  <w:style w:type="paragraph" w:customStyle="1" w:styleId="B7DC100B9E2FD14FB97F104398652C6B">
    <w:name w:val="B7DC100B9E2FD14FB97F104398652C6B"/>
  </w:style>
  <w:style w:type="paragraph" w:customStyle="1" w:styleId="919FE82B39CFAF4E9B3FA30A6C47A011">
    <w:name w:val="919FE82B39CFAF4E9B3FA30A6C47A011"/>
  </w:style>
  <w:style w:type="paragraph" w:customStyle="1" w:styleId="C9E90A663E2B184CA12097DA40B536F3">
    <w:name w:val="C9E90A663E2B184CA12097DA40B536F3"/>
  </w:style>
  <w:style w:type="paragraph" w:customStyle="1" w:styleId="5B09E5A70A095B4F8EEE312998D1ACE5">
    <w:name w:val="5B09E5A70A095B4F8EEE312998D1ACE5"/>
  </w:style>
  <w:style w:type="paragraph" w:customStyle="1" w:styleId="EA16A8219EC203438578BD9F45422C4D">
    <w:name w:val="EA16A8219EC203438578BD9F45422C4D"/>
  </w:style>
  <w:style w:type="paragraph" w:customStyle="1" w:styleId="888FA3F2B725C34AA734357C5D359CEB">
    <w:name w:val="888FA3F2B725C34AA734357C5D359CEB"/>
  </w:style>
  <w:style w:type="paragraph" w:customStyle="1" w:styleId="275E73B4ED3FF14C83EDD9238F3858BF">
    <w:name w:val="275E73B4ED3FF14C83EDD9238F3858BF"/>
  </w:style>
  <w:style w:type="paragraph" w:customStyle="1" w:styleId="46B84B9FC8CB344AAF14C3AEB95CA53D">
    <w:name w:val="46B84B9FC8CB344AAF14C3AEB95CA53D"/>
  </w:style>
  <w:style w:type="paragraph" w:customStyle="1" w:styleId="65AF46AA1E55EA439DBA83BE0C9C5E9E">
    <w:name w:val="65AF46AA1E55EA439DBA83BE0C9C5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Thoa Le</cp:lastModifiedBy>
  <cp:revision>2</cp:revision>
  <dcterms:created xsi:type="dcterms:W3CDTF">2023-04-30T23:07:00Z</dcterms:created>
  <dcterms:modified xsi:type="dcterms:W3CDTF">2023-04-30T23:07:00Z</dcterms:modified>
  <cp:version/>
</cp:coreProperties>
</file>